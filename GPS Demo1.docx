
<file path=[Content_Types].xml><?xml version="1.0" encoding="utf-8"?>
<Types xmlns="http://schemas.openxmlformats.org/package/2006/content-types">
  <Default Extension="xml" ContentType="application/vnd.openxmlformats-officedocument.extended-properties+xml"/>
  <Default Extension="rels" ContentType="application/vnd.openxmlformats-package.relationships+xml"/>
  <Default Extension="bin" ContentType="image/jpeg"/>
  <Default Extension="dat" ContentType="application/rtf"/>
  <Override PartName="/docProps/core.xml" ContentType="application/vnd.openxmlformats-package.core-properties+xml"/>
  <Override PartName="/word/document2.xml" ContentType="application/vnd.openxmlformats-officedocument.wordprocessingml.document.main+xml"/>
  <Override PartName="/word/theme/theme1.xml" ContentType="application/vnd.openxmlformats-officedocument.theme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/docProps/app.xml" Id="rId3" /><Relationship Type="http://schemas.openxmlformats.org/package/2006/relationships/metadata/core-properties" Target="/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Pr="00626EC1" w:rsidR="004D7311" w:rsidP="005C12BE" w:rsidRDefault="004D7311" w14:paraId="22A635EB" w14:textId="77777777">
      <w:pPr>
        <w:pStyle w:val="Title"/>
        <w:jc w:val="left"/>
      </w:pPr>
      <w:r>
        <w:rPr/>
        <w:t>GPS Demo1
</w:t>
      </w:r>
    </w:p>
    <w:sectPr w:rsidRPr="00626EC1" w:rsidR="004D7311">
      <w:footerReference w:type="default" r:id="rId6"/>
      <w:pgSz w:w="12240" w:h="15840"/>
      <w:pgMar w:top="1440" w:right="1440" w:bottom="1440" w:left="1440" w:header="720" w:footer="720" w:gutter="0"/>
      <w:cols w:space="720"/>
      <w:docGrid w:linePitch="360"/>
    </w:sectPr>
    <w:p>
      <w:pPr>
        <w:pStyle w:val="Heading1"/>
        <w:jc w:val="left"/>
      </w:pPr>
      <w:r>
        <w:rPr/>
        <w:t>1. Untitled Scene
</w:t>
      </w:r>
    </w:p>
    <w:p>
      <w:pPr>
        <w:pStyle w:val="Heading2"/>
        <w:jc w:val="left"/>
      </w:pPr>
      <w:r>
        <w:rPr/>
        <w:t>1.1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e8e9f2a1635c4f3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11f4a540c19b49ac999d0f4b63c95407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9f03c50114a3402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1.2 GPS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2bc6e3c24778489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dbe3ee21bccb4e4f8d9235a1ecd078e7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Objective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dc56fd16fc97417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Instructions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2d81902ff9a04c0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558e97f79db7430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1.3 Objective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b174a7d932544f1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25353f395d8449f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1.4 Instructions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cb3af194082a4bc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88df61f4a3bd4ac09800904456119b14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a7c7a6c7ff0d48e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1.5 Introduction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3518776af2374d7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768b76a6be7b404fa71cba8f1c47b5a6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a3494c67455443d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1.6 Slide 6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575ab8f2d722473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a89fea1357e241ff9c919b4a1ef413de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9ad2a329c56f4a9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1.7 Q Slide 1 - Explanation -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7c2960f54622494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6e908cf422d243a8af109275a0891dc3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3269017b5740419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1.8 Personality (Identity)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e5b64f396c48447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0607c165677c46ebb3cf8f2379dc9eec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a8a8cc101b23470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1.9 Q Slide 1 - Instructions -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2bb56ee1e751476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5cf268ed3db144b69c83a0d428bb56ca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2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3ab4fd3b349d4ec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1.10 Q Slide 1 - Example -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2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87bbb02dc5fc445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36f453122c934b1a958dc10d7ad181ca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2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f7ad929710c0428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1.11 Q Slide 1 - Answer -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2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fa7d5998280c4b0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fae3264de5f44271ae00f8a517dab118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2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73de20387654424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1.12 Q Slide 1 - Optional Reflection Notes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2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0290faa1150b4d2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7f23aac7e1d24f049ecf066e63bc1086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2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86472a134e0c46f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1.13 Q Slide 2 - Explanation -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2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34887d3f202b459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2b4641c94b01482685a9d05a71c647be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2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04e31398f3c545e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1.14 Q Slide 2 - Instructions -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2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6f87ec00325849a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c74e76effeb94cd4822f3079b534707a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3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d9ecb0c741e8466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1.15 Q Slide 2 - Example -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3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c966f2bc2eeb4e2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d21f29238416499293fa7d0876e45adb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3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b0dfccb8e026407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1.16 Q Slide 2 - Answer -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3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59307c5172e34a7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8092297f8cc94a8bba90411cd4f8ef17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3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3a0678be0fe04c2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1.17 Q Slide 2 - Optional Reflection Notes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3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c2dbafbbb2bd486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5743583e160b4897b5d5757015e6a686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3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f2348e4c18e84ea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1.18 Q Slide 3 - Explanation -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3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5839324bb3b2460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b9180768d7d14e63a55b61655f28822f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3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ec84e52a300b476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1.19 Q Slide 3 - Instructions -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3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5b50f2b28757484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ec0108a2cd6b4104a3b0141e9c1a8ae6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4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6b7380553fbf47c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1.20 Q Slide 3 - Values Chart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4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97f9b920643849f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b22cbd707a7d4cb7ab301044d0553321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4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d9d10a3be2e645b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1.21 Q Slide 3 - Example -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4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7f68cb46f855450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53e0108bd5cd4a15802324a3501ff6b9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4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76b999ccf77f4c7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1.22 Q Slide 3 - Answer -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4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651b404c6990483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757efc7c14774d77b909de27e0f08a0d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4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54cd7d8e918446b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1.23 Q Slide 3 - Optional Reflection Notes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4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09e8138f64484e7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386bc70bc41b4807b7ff53a0ffcaf7f5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4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17eedde456a146b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1.24 3 Answers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4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22042d46260f481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62afdc0c44554d7b944bee38782f20cb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5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19e7f05f52fb429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1.25 Slide 5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5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aec44e0d690a447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b5c77cd73f76493f9b5360b182d2878d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5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c295b3707d6b426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1.26 Slide 6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5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fcc5f921ecd245e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f8a01ed5cf0e453693bb55f6aefc6fd1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5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1e69c997e36d440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1.27 Q Slide 4 - Explanation -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5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d48426076d36489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9ea8c7a7a2414e1cb2ea2f30b99bc0f0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5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b6ceb569393d4a9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1.28 Q Slide 4 - Instructions -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5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4dadc427655a434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8d925fe331a547928c7615118b833aad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5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fb949ec6265947e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1.29 Q Slide 4 - Example -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5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44a0179e4177406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3576e3ce7d0348fca55da621c1f990e8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6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fb2738baedae47a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1.30 Q Slide 4 - Answer -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6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3d9bee8dbaab4d1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890da4016def4909b697826f03049aac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6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8a0c297b281749c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1.31 Q Slide 4 - Optional Reflection Notes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6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bfe56e7b1ba04c9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a0cbd39b11f34f61b9b6a11a5c2cc98b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6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ba784da4ef4e454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1.32 Q Slide 5 - Explanation -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6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c4d0b91d257f4b0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a7284174dd894ce28e26bb49b80db6bf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6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e927e775eb4c405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1.33 Q Slide 5 - Instructions -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6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f21a1cad9d4d484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e0eafc9fee574d8489f5bc85af8ba430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6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e1205ea81b114f6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1.34 Q Slide 5 - Example -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6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0b6bc70a9d1546e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3161724708a64b55aa86a81f657cc909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7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6e87cf1636ce48b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1.35 Q Slide 5 - Answer -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7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52b9aa9f189f4aa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7ede91bcf9e9474ca16e8f592814d64b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7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190f4d7a999e4b1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1.36 Q Slide 5 - Optional Reflection Notes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7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96aa563a78b440b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fa1325c6b90e40b48b19b97790b87eaf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7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3662eb33c1734d4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1.37 Q Slide 6 - Explanation -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7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1f9580f91c794c3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956d350ec0a44c249a4c0f3f349ad9f4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7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828df7356546485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1.38 Q Slide 6 - Instructions -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7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f5fc56a457dd4fb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03ceea53ee5b45b3aa4c5d372ebd3616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7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feb408244253489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1.39 Q Slide 6 - Example -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7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d139d138e9354b4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6f879c7fe5f04a7ebf025d950ceeb221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8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7b71885e4b71472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1.40 Q Slide 6 - Answer - Start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8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f80c79fc44f94a8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0d190e2cd0a4440685f025d434b5d8e6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8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85c2e74ce02444f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1.41 Q Slide 6 - Optional Reflection Notes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8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2b14b67833ba43a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56abc04536944ee086e74b66a6d919f5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8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850bb4460329486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1.42 6 Answers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8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56a3f104d2634cf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70da7f9c69914b12ab95c21ef0b4fcd8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8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b4f8b744f52a42a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1.43 Slide 7 - Optional Reflection Notes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8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44cb78c084d346a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0ad5168fb54e4b7a9ac57e8a6d4eb1f2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8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40422a76f7ae4be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1.44 Drag and Drop
</w:t>
      </w:r>
    </w:p>
    <w:p>
      <w:pPr>
        <w:pStyle w:val="Normal"/>
        <w:jc w:val="left"/>
      </w:pPr>
      <w:r>
        <w:rPr>
          <w:i/>
        </w:rPr>
        <w:t> (Drag and Drop, 0 points, 1 attempt permitted)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8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285bf7b90d37456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Layout w:type="autofit"/>
        <w:tblW w:w="5000" w:type="pct"/>
        <w:tblBorders>
          <w:top w:val="single" w:color="AEAAAA" w:sz="12"/>
          <w:left w:val="single" w:color="AEAAAA" w:sz="12"/>
          <w:bottom w:val="single" w:color="AEAAAA" w:sz="12"/>
          <w:right w:val="single" w:color="AEAAAA" w:sz="12"/>
          <w:insideH w:val="single" w:color="AEAAAA" w:sz="8"/>
        </w:tblBorders>
        <w:tblCellMar>
          <w:top w:w="72" w:type="dxa"/>
          <w:left w:w="72" w:type="dxa"/>
          <w:right w:w="72" w:type="dxa"/>
        </w:tblCellMar>
      </w:tblPr>
      <w:tr>
        <w:trPr>
          <w:tblHeader/>
          <w:cantSplit/>
        </w:trPr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Drag Item</w:t>
            </w:r>
          </w:p>
        </w:tc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Drop Target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Purpose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Drop1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Passion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Drop2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Personality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Drop3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Plan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Drop4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Problem-solving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Drop5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Profit</w:t>
            </w:r>
          </w:p>
        </w:tc>
        <w:tc>
          <w:tcPr>
            <w:tcW w:w="0" w:type="auto"/>
          </w:tcPr>
          <w:p>
            <w:pPr>
              <w:pStyle w:val="NoLevel"/>
            </w:pPr>
            <w:r>
              <w:t>Drop6</w:t>
            </w:r>
          </w:p>
        </w:tc>
      </w:tr>
    </w:tbl>
    <w:p>
      <w:pPr>
        <w:pStyle w:val="Normal"/>
        <w:jc w:val="left"/>
      </w:pPr>
      <w:r>
        <w:rPr/>
        <w:t/>
      </w:r>
    </w:p>
    <w:tbl>
      <w:tblPr>
        <w:tblLayout w:type="autofit"/>
        <w:tblW w:w="5000" w:type="pct"/>
        <w:tblBorders>
          <w:top w:val="single" w:color="AEAAAA" w:sz="12"/>
          <w:left w:val="single" w:color="AEAAAA" w:sz="12"/>
          <w:bottom w:val="single" w:color="AEAAAA" w:sz="12"/>
          <w:right w:val="single" w:color="AEAAAA" w:sz="12"/>
          <w:insideH w:val="single" w:color="AEAAAA" w:sz="8"/>
        </w:tblBorders>
        <w:tblCellMar>
          <w:top w:w="72" w:type="dxa"/>
          <w:left w:w="72" w:type="dxa"/>
          <w:right w:w="72" w:type="dxa"/>
        </w:tblCellMar>
      </w:tblPr>
      <w:tr>
        <w:trPr>
          <w:tblHeader/>
          <w:cantSplit/>
        </w:trPr>
        <w:tc>
          <w:tcPr>
            <w:tcW w:w="0" w:type="auto"/>
            <w:shd w:val="clear" w:color="auto" w:fill="F2F2F2"/>
          </w:tcPr>
          <w:p>
            <w:pPr>
              <w:pStyle w:val="Heading3"/>
            </w:pPr>
            <w:r>
              <w:t>Drag and drop properties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Return item to start point if dropped outside any drop target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Snap dropped items to drop target (Stack random)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Allow only one item in each drop target</w:t>
            </w:r>
          </w:p>
        </w:tc>
      </w:tr>
      <w:tr>
        <w:tc>
          <w:tcPr>
            <w:tcW w:w="0" w:type="auto"/>
          </w:tcPr>
          <w:p>
            <w:pPr>
              <w:pStyle w:val="NoLevel"/>
            </w:pPr>
            <w:r>
              <w:t>Delay item drop states until interaction is submitted</w:t>
            </w:r>
          </w:p>
        </w:tc>
      </w:tr>
    </w:tbl>
    <w:p>
      <w:pPr>
        <w:pStyle w:val="Normal"/>
        <w:jc w:val="left"/>
      </w:pPr>
      <w:r>
        <w:rPr/>
        <w:t/>
      </w:r>
    </w:p>
    <w:p>
      <w:pPr>
        <w:pStyle w:val="Normal"/>
        <w:jc w:val="left"/>
      </w:pPr>
      <w:r>
        <w:rPr/>
        <w:t>
</w:t>
      </w:r>
    </w:p>
    <w:p>
      <w:pPr>
        <w:pStyle w:val="Normal"/>
        <w:jc w:val="left"/>
      </w:pPr>
      <w:r>
        <w:rPr>
          <w:b/>
        </w:rPr>
        <w:t>Notes:
</w:t>
      </w:r>
    </w:p>
    <w:altChunk r:id="rb79b50e29da6444b9c379e6fb33813c8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play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9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f2abec388f524fb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Incomplete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9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f116f9f5caa6401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9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31b61946de244e6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1.45 Slide 7 - Optional Reflection Notes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9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8b37785f6b7e451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2c72bea9a12c430b955d449b0501bbdf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9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488660dcc151416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1.46 Conclusion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9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3ff7625d9717402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94fcd15b47e942fd8277faf1ff987210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9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a2a4b6a5b79840c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1.47 6 Answers Repeat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9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0762db9e4bec45a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0e8b2246f9fe4c558d88e1cdbd6e2794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9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a4b31e00e752412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1.48 Slide 8 - Optional Reflection Notes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9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13d14aa5b5ed41a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999f343823264145bc4a2394ed54757e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0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17295f8ed48843e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1.49 References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0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9aaf25f56419419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ad269f52e62a47e89dfe7567fe5a1839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0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501c597e0a6d41c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1.50 Appendix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0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fa9495c8530a46b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99d5ead90e4f4841adba9c1100419456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0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926a5c4b55f143c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1.51 Personality Final Slide 1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0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f6cf2d1b0dc849e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2f06ed4171224affb43a68c44c373bda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0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316b8e3c426d424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1.52 Purpose Final Slide 1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07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c09653e766634a9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a423ca2ee88a4531b99c1b5900114fde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08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226a380f3ed6496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1.53 Passion Final Slide 1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09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62b2c5c529084a2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cc4b905767bb402698ed45d1062f2b22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10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0f428b4e912d463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1.54 Problem-Solving Final Slide 1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11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9b78f72b7be1461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e6ba55b351b3470caf704825591eeee8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12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da18838e3d2f482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1.55 Plan Final Slide 1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13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ecded8c86704453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b54a386221924630b589d53234b07bfc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14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27d22af4837744d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jc w:val="left"/>
      </w:pPr>
      <w:r>
        <w:rPr/>
        <w:t>1.56 Profit Final Slide 1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15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5faf7a6828e2404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left"/>
      </w:pPr>
      <w:r>
        <w:rPr>
          <w:b/>
        </w:rPr>
        <w:t>Notes:
</w:t>
      </w:r>
    </w:p>
    <w:altChunk r:id="raca28ba954464c28a2c75613381a5c53"/>
    <w:p>
      <w:pPr>
        <w:pStyle w:val="Normal"/>
        <w:jc w:val="left"/>
      </w:pPr>
      <w:r>
        <w:rPr/>
        <w:t>
</w:t>
      </w:r>
    </w:p>
    <w:p>
      <w:pPr>
        <w:pStyle w:val="Heading3"/>
        <w:jc w:val="left"/>
      </w:pPr>
      <w:r>
        <w:rPr/>
        <w:t>Untitled Layer 1 (Slide Layer)
</w:t>
      </w:r>
    </w:p>
    <w:p>
      <w:r>
        <w:drawing>
          <wp:inline distT="0" distB="0" distL="0" distR="0" wp14:editId="50D07946">
            <wp:extent cx="5486400" cy="3086100"/>
            <wp:effectExtent l="0" t="0" r="0" b="0"/>
            <wp:docPr id="116" name="Slid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 image.jpg"/>
                    <pic:cNvPicPr/>
                  </pic:nvPicPr>
                  <pic:blipFill>
                    <a:blip r:embed="R0c89865b502d49e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832590" w14:textId="77777777" w:rsidR="009459ED" w:rsidRDefault="009459ED" w:rsidP="00BF48BE">
      <w:pPr>
        <w:spacing w:after="0" w:line="240" w:lineRule="auto"/>
      </w:pPr>
      <w:r>
        <w:separator/>
      </w:r>
    </w:p>
  </w:endnote>
  <w:endnote w:type="continuationSeparator" w:id="0">
    <w:p w14:paraId="6CA78789" w14:textId="77777777" w:rsidR="009459ED" w:rsidRDefault="009459ED" w:rsidP="00BF48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BF48BE" w:rsidP="00BF48BE" w:rsidRDefault="00000000" w14:paraId="0BC5F142" w14:textId="77777777">
    <w:pPr>
      <w:tabs>
        <w:tab w:val="center" w:pos="4320"/>
        <w:tab w:val="right" w:pos="8640"/>
      </w:tabs>
      <w:jc w:val="center"/>
      <w:rPr>
        <w:rFonts w:cs="Arial"/>
      </w:rPr>
    </w:pPr>
    <w:r>
      <w:rPr>
        <w:rFonts w:cs="Arial"/>
      </w:rPr>
      <w:pict w14:anchorId="617CCCB4">
        <v:rect id="_x0000_i1025" style="width:6in;height:1.5pt" o:hr="t" o:hrstd="t" o:hralign="center" fillcolor="#aca899" stroked="f"/>
      </w:pict>
    </w:r>
  </w:p>
  <w:p w:rsidR="00BF48BE" w:rsidRDefault="00BF48BE" w14:paraId="1D3FA3C3" w14:textId="77777777">
    <w:pPr>
      <w:pStyle w:val="Footer"/>
    </w:pPr>
  </w:p>
  <w:p>
    <w:r>
      <w:t>Published by Articulate® Storyline www.articulate.com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FC8424" w14:textId="77777777" w:rsidR="009459ED" w:rsidRDefault="009459ED" w:rsidP="00BF48BE">
      <w:pPr>
        <w:spacing w:after="0" w:line="240" w:lineRule="auto"/>
      </w:pPr>
      <w:r>
        <w:separator/>
      </w:r>
    </w:p>
  </w:footnote>
  <w:footnote w:type="continuationSeparator" w:id="0">
    <w:p w14:paraId="1460B9B7" w14:textId="77777777" w:rsidR="009459ED" w:rsidRDefault="009459ED" w:rsidP="00BF48B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stylePaneFormatFilter w:val="1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8BE"/>
    <w:rsid w:val="00257CC5"/>
    <w:rsid w:val="004D7311"/>
    <w:rsid w:val="005C12BE"/>
    <w:rsid w:val="00626EC1"/>
    <w:rsid w:val="00745E41"/>
    <w:rsid w:val="009459ED"/>
    <w:rsid w:val="00970988"/>
    <w:rsid w:val="00BF48BE"/>
    <w:rsid w:val="00D8333C"/>
    <w:rsid w:val="00E34F81"/>
    <w:rsid w:val="00E7115A"/>
    <w:rsid w:val="00EB5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642F4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12BE"/>
    <w:rPr>
      <w:rFonts w:ascii="Calibri" w:hAnsi="Calibri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26EC1"/>
    <w:pPr>
      <w:keepNext/>
      <w:keepLines/>
      <w:spacing w:before="360" w:after="80"/>
      <w:outlineLvl w:val="0"/>
    </w:pPr>
    <w:rPr>
      <w:rFonts w:eastAsiaTheme="majorEastAsia" w:cstheme="majorBidi"/>
      <w:b/>
      <w:color w:val="0F4761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6EC1"/>
    <w:pPr>
      <w:keepNext/>
      <w:keepLines/>
      <w:spacing w:before="160" w:after="80"/>
      <w:outlineLvl w:val="1"/>
    </w:pPr>
    <w:rPr>
      <w:rFonts w:eastAsiaTheme="majorEastAsia" w:cstheme="majorBidi"/>
      <w:b/>
      <w:i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C12BE"/>
    <w:pPr>
      <w:keepNext/>
      <w:keepLines/>
      <w:spacing w:before="160" w:after="80"/>
      <w:outlineLvl w:val="2"/>
    </w:pPr>
    <w:rPr>
      <w:rFonts w:eastAsiaTheme="majorEastAsia" w:cstheme="majorBidi"/>
      <w:b/>
      <w:sz w:val="26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F48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48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48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48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48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48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6EC1"/>
    <w:rPr>
      <w:rFonts w:ascii="Calibri" w:eastAsiaTheme="majorEastAsia" w:hAnsi="Calibri" w:cstheme="majorBidi"/>
      <w:b/>
      <w:color w:val="0F4761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6EC1"/>
    <w:rPr>
      <w:rFonts w:ascii="Calibri" w:eastAsiaTheme="majorEastAsia" w:hAnsi="Calibri" w:cstheme="majorBidi"/>
      <w:b/>
      <w:i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C12BE"/>
    <w:rPr>
      <w:rFonts w:ascii="Calibri" w:eastAsiaTheme="majorEastAsia" w:hAnsi="Calibri" w:cstheme="majorBidi"/>
      <w:b/>
      <w:sz w:val="26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F48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F48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48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48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48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48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F48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F48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F48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F48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F48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F48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F48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F48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48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48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F48B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F48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48BE"/>
  </w:style>
  <w:style w:type="paragraph" w:styleId="Footer">
    <w:name w:val="footer"/>
    <w:basedOn w:val="Normal"/>
    <w:link w:val="FooterChar"/>
    <w:uiPriority w:val="99"/>
    <w:unhideWhenUsed/>
    <w:rsid w:val="00BF48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48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theme" Target="/word/theme/theme1.xml" Id="rId8" /><Relationship Type="http://schemas.openxmlformats.org/officeDocument/2006/relationships/webSettings" Target="/word/webSettings.xml" Id="rId3" /><Relationship Type="http://schemas.openxmlformats.org/officeDocument/2006/relationships/fontTable" Target="/word/fontTable.xml" Id="rId7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footer" Target="/word/footer1.xml" Id="rId6" /><Relationship Type="http://schemas.openxmlformats.org/officeDocument/2006/relationships/endnotes" Target="/word/endnotes.xml" Id="rId5" /><Relationship Type="http://schemas.openxmlformats.org/officeDocument/2006/relationships/footnotes" Target="/word/footnotes.xml" Id="rId4" /><Relationship Type="http://schemas.openxmlformats.org/officeDocument/2006/relationships/image" Target="/media/image.bin" Id="Re8e9f2a1635c4f38" /><Relationship Type="http://schemas.openxmlformats.org/officeDocument/2006/relationships/aFChunk" Target="/word/afchunk.dat" Id="r11f4a540c19b49ac999d0f4b63c95407" /><Relationship Type="http://schemas.openxmlformats.org/officeDocument/2006/relationships/image" Target="/media/image2.bin" Id="R9f03c50114a34024" /><Relationship Type="http://schemas.openxmlformats.org/officeDocument/2006/relationships/image" Target="/media/image3.bin" Id="R2bc6e3c247784893" /><Relationship Type="http://schemas.openxmlformats.org/officeDocument/2006/relationships/aFChunk" Target="/word/afchunk2.dat" Id="rdbe3ee21bccb4e4f8d9235a1ecd078e7" /><Relationship Type="http://schemas.openxmlformats.org/officeDocument/2006/relationships/image" Target="/media/image4.bin" Id="Rdc56fd16fc974179" /><Relationship Type="http://schemas.openxmlformats.org/officeDocument/2006/relationships/image" Target="/media/image5.bin" Id="R2d81902ff9a04c07" /><Relationship Type="http://schemas.openxmlformats.org/officeDocument/2006/relationships/image" Target="/media/image6.bin" Id="R558e97f79db7430f" /><Relationship Type="http://schemas.openxmlformats.org/officeDocument/2006/relationships/image" Target="/media/image7.bin" Id="Rb174a7d932544f19" /><Relationship Type="http://schemas.openxmlformats.org/officeDocument/2006/relationships/image" Target="/media/image8.bin" Id="R25353f395d8449f3" /><Relationship Type="http://schemas.openxmlformats.org/officeDocument/2006/relationships/image" Target="/media/image9.bin" Id="Rcb3af194082a4bc9" /><Relationship Type="http://schemas.openxmlformats.org/officeDocument/2006/relationships/aFChunk" Target="/word/afchunk3.dat" Id="r88df61f4a3bd4ac09800904456119b14" /><Relationship Type="http://schemas.openxmlformats.org/officeDocument/2006/relationships/image" Target="/media/image10.bin" Id="Ra7c7a6c7ff0d48e2" /><Relationship Type="http://schemas.openxmlformats.org/officeDocument/2006/relationships/image" Target="/media/image11.bin" Id="R3518776af2374d75" /><Relationship Type="http://schemas.openxmlformats.org/officeDocument/2006/relationships/aFChunk" Target="/word/afchunk4.dat" Id="r768b76a6be7b404fa71cba8f1c47b5a6" /><Relationship Type="http://schemas.openxmlformats.org/officeDocument/2006/relationships/image" Target="/media/image12.bin" Id="Ra3494c67455443d4" /><Relationship Type="http://schemas.openxmlformats.org/officeDocument/2006/relationships/image" Target="/media/image13.bin" Id="R575ab8f2d7224738" /><Relationship Type="http://schemas.openxmlformats.org/officeDocument/2006/relationships/aFChunk" Target="/word/afchunk5.dat" Id="ra89fea1357e241ff9c919b4a1ef413de" /><Relationship Type="http://schemas.openxmlformats.org/officeDocument/2006/relationships/image" Target="/media/image14.bin" Id="R9ad2a329c56f4a95" /><Relationship Type="http://schemas.openxmlformats.org/officeDocument/2006/relationships/image" Target="/media/image15.bin" Id="R7c2960f546224945" /><Relationship Type="http://schemas.openxmlformats.org/officeDocument/2006/relationships/aFChunk" Target="/word/afchunk6.dat" Id="r6e908cf422d243a8af109275a0891dc3" /><Relationship Type="http://schemas.openxmlformats.org/officeDocument/2006/relationships/image" Target="/media/image16.bin" Id="R3269017b57404198" /><Relationship Type="http://schemas.openxmlformats.org/officeDocument/2006/relationships/image" Target="/media/image17.bin" Id="Re5b64f396c484472" /><Relationship Type="http://schemas.openxmlformats.org/officeDocument/2006/relationships/aFChunk" Target="/word/afchunk7.dat" Id="r0607c165677c46ebb3cf8f2379dc9eec" /><Relationship Type="http://schemas.openxmlformats.org/officeDocument/2006/relationships/image" Target="/media/image18.bin" Id="Ra8a8cc101b23470d" /><Relationship Type="http://schemas.openxmlformats.org/officeDocument/2006/relationships/image" Target="/media/image19.bin" Id="R2bb56ee1e7514760" /><Relationship Type="http://schemas.openxmlformats.org/officeDocument/2006/relationships/aFChunk" Target="/word/afchunk8.dat" Id="r5cf268ed3db144b69c83a0d428bb56ca" /><Relationship Type="http://schemas.openxmlformats.org/officeDocument/2006/relationships/image" Target="/media/image20.bin" Id="R3ab4fd3b349d4ec5" /><Relationship Type="http://schemas.openxmlformats.org/officeDocument/2006/relationships/image" Target="/media/image21.bin" Id="R87bbb02dc5fc4451" /><Relationship Type="http://schemas.openxmlformats.org/officeDocument/2006/relationships/aFChunk" Target="/word/afchunk9.dat" Id="r36f453122c934b1a958dc10d7ad181ca" /><Relationship Type="http://schemas.openxmlformats.org/officeDocument/2006/relationships/image" Target="/media/image22.bin" Id="Rf7ad929710c04282" /><Relationship Type="http://schemas.openxmlformats.org/officeDocument/2006/relationships/image" Target="/media/image23.bin" Id="Rfa7d5998280c4b08" /><Relationship Type="http://schemas.openxmlformats.org/officeDocument/2006/relationships/aFChunk" Target="/word/afchunk10.dat" Id="rfae3264de5f44271ae00f8a517dab118" /><Relationship Type="http://schemas.openxmlformats.org/officeDocument/2006/relationships/image" Target="/media/image24.bin" Id="R73de20387654424a" /><Relationship Type="http://schemas.openxmlformats.org/officeDocument/2006/relationships/image" Target="/media/image25.bin" Id="R0290faa1150b4d23" /><Relationship Type="http://schemas.openxmlformats.org/officeDocument/2006/relationships/aFChunk" Target="/word/afchunk11.dat" Id="r7f23aac7e1d24f049ecf066e63bc1086" /><Relationship Type="http://schemas.openxmlformats.org/officeDocument/2006/relationships/image" Target="/media/image26.bin" Id="R86472a134e0c46f8" /><Relationship Type="http://schemas.openxmlformats.org/officeDocument/2006/relationships/image" Target="/media/image27.bin" Id="R34887d3f202b4590" /><Relationship Type="http://schemas.openxmlformats.org/officeDocument/2006/relationships/aFChunk" Target="/word/afchunk12.dat" Id="r2b4641c94b01482685a9d05a71c647be" /><Relationship Type="http://schemas.openxmlformats.org/officeDocument/2006/relationships/image" Target="/media/image28.bin" Id="R04e31398f3c545e4" /><Relationship Type="http://schemas.openxmlformats.org/officeDocument/2006/relationships/image" Target="/media/image29.bin" Id="R6f87ec00325849a1" /><Relationship Type="http://schemas.openxmlformats.org/officeDocument/2006/relationships/aFChunk" Target="/word/afchunk13.dat" Id="rc74e76effeb94cd4822f3079b534707a" /><Relationship Type="http://schemas.openxmlformats.org/officeDocument/2006/relationships/image" Target="/media/image30.bin" Id="Rd9ecb0c741e84668" /><Relationship Type="http://schemas.openxmlformats.org/officeDocument/2006/relationships/image" Target="/media/image31.bin" Id="Rc966f2bc2eeb4e2c" /><Relationship Type="http://schemas.openxmlformats.org/officeDocument/2006/relationships/aFChunk" Target="/word/afchunk14.dat" Id="rd21f29238416499293fa7d0876e45adb" /><Relationship Type="http://schemas.openxmlformats.org/officeDocument/2006/relationships/image" Target="/media/image32.bin" Id="Rb0dfccb8e026407f" /><Relationship Type="http://schemas.openxmlformats.org/officeDocument/2006/relationships/image" Target="/media/image33.bin" Id="R59307c5172e34a76" /><Relationship Type="http://schemas.openxmlformats.org/officeDocument/2006/relationships/aFChunk" Target="/word/afchunk15.dat" Id="r8092297f8cc94a8bba90411cd4f8ef17" /><Relationship Type="http://schemas.openxmlformats.org/officeDocument/2006/relationships/image" Target="/media/image34.bin" Id="R3a0678be0fe04c29" /><Relationship Type="http://schemas.openxmlformats.org/officeDocument/2006/relationships/image" Target="/media/image35.bin" Id="Rc2dbafbbb2bd486d" /><Relationship Type="http://schemas.openxmlformats.org/officeDocument/2006/relationships/aFChunk" Target="/word/afchunk16.dat" Id="r5743583e160b4897b5d5757015e6a686" /><Relationship Type="http://schemas.openxmlformats.org/officeDocument/2006/relationships/image" Target="/media/image36.bin" Id="Rf2348e4c18e84eac" /><Relationship Type="http://schemas.openxmlformats.org/officeDocument/2006/relationships/image" Target="/media/image37.bin" Id="R5839324bb3b24603" /><Relationship Type="http://schemas.openxmlformats.org/officeDocument/2006/relationships/aFChunk" Target="/word/afchunk17.dat" Id="rb9180768d7d14e63a55b61655f28822f" /><Relationship Type="http://schemas.openxmlformats.org/officeDocument/2006/relationships/image" Target="/media/image38.bin" Id="Rec84e52a300b4760" /><Relationship Type="http://schemas.openxmlformats.org/officeDocument/2006/relationships/image" Target="/media/image39.bin" Id="R5b50f2b28757484d" /><Relationship Type="http://schemas.openxmlformats.org/officeDocument/2006/relationships/aFChunk" Target="/word/afchunk18.dat" Id="rec0108a2cd6b4104a3b0141e9c1a8ae6" /><Relationship Type="http://schemas.openxmlformats.org/officeDocument/2006/relationships/image" Target="/media/image40.bin" Id="R6b7380553fbf47c5" /><Relationship Type="http://schemas.openxmlformats.org/officeDocument/2006/relationships/image" Target="/media/image41.bin" Id="R97f9b920643849f0" /><Relationship Type="http://schemas.openxmlformats.org/officeDocument/2006/relationships/aFChunk" Target="/word/afchunk19.dat" Id="rb22cbd707a7d4cb7ab301044d0553321" /><Relationship Type="http://schemas.openxmlformats.org/officeDocument/2006/relationships/image" Target="/media/image42.bin" Id="Rd9d10a3be2e645b6" /><Relationship Type="http://schemas.openxmlformats.org/officeDocument/2006/relationships/image" Target="/media/image43.bin" Id="R7f68cb46f8554508" /><Relationship Type="http://schemas.openxmlformats.org/officeDocument/2006/relationships/aFChunk" Target="/word/afchunk20.dat" Id="r53e0108bd5cd4a15802324a3501ff6b9" /><Relationship Type="http://schemas.openxmlformats.org/officeDocument/2006/relationships/image" Target="/media/image44.bin" Id="R76b999ccf77f4c7b" /><Relationship Type="http://schemas.openxmlformats.org/officeDocument/2006/relationships/image" Target="/media/image45.bin" Id="R651b404c69904830" /><Relationship Type="http://schemas.openxmlformats.org/officeDocument/2006/relationships/aFChunk" Target="/word/afchunk21.dat" Id="r757efc7c14774d77b909de27e0f08a0d" /><Relationship Type="http://schemas.openxmlformats.org/officeDocument/2006/relationships/image" Target="/media/image46.bin" Id="R54cd7d8e918446bd" /><Relationship Type="http://schemas.openxmlformats.org/officeDocument/2006/relationships/image" Target="/media/image47.bin" Id="R09e8138f64484e77" /><Relationship Type="http://schemas.openxmlformats.org/officeDocument/2006/relationships/aFChunk" Target="/word/afchunk22.dat" Id="r386bc70bc41b4807b7ff53a0ffcaf7f5" /><Relationship Type="http://schemas.openxmlformats.org/officeDocument/2006/relationships/image" Target="/media/image48.bin" Id="R17eedde456a146b0" /><Relationship Type="http://schemas.openxmlformats.org/officeDocument/2006/relationships/image" Target="/media/image49.bin" Id="R22042d46260f4810" /><Relationship Type="http://schemas.openxmlformats.org/officeDocument/2006/relationships/aFChunk" Target="/word/afchunk23.dat" Id="r62afdc0c44554d7b944bee38782f20cb" /><Relationship Type="http://schemas.openxmlformats.org/officeDocument/2006/relationships/image" Target="/media/image50.bin" Id="R19e7f05f52fb4297" /><Relationship Type="http://schemas.openxmlformats.org/officeDocument/2006/relationships/image" Target="/media/image51.bin" Id="Raec44e0d690a4474" /><Relationship Type="http://schemas.openxmlformats.org/officeDocument/2006/relationships/aFChunk" Target="/word/afchunk24.dat" Id="rb5c77cd73f76493f9b5360b182d2878d" /><Relationship Type="http://schemas.openxmlformats.org/officeDocument/2006/relationships/image" Target="/media/image52.bin" Id="Rc295b3707d6b4266" /><Relationship Type="http://schemas.openxmlformats.org/officeDocument/2006/relationships/image" Target="/media/image53.bin" Id="Rfcc5f921ecd245e6" /><Relationship Type="http://schemas.openxmlformats.org/officeDocument/2006/relationships/aFChunk" Target="/word/afchunk25.dat" Id="rf8a01ed5cf0e453693bb55f6aefc6fd1" /><Relationship Type="http://schemas.openxmlformats.org/officeDocument/2006/relationships/image" Target="/media/image54.bin" Id="R1e69c997e36d4403" /><Relationship Type="http://schemas.openxmlformats.org/officeDocument/2006/relationships/image" Target="/media/image55.bin" Id="Rd48426076d36489d" /><Relationship Type="http://schemas.openxmlformats.org/officeDocument/2006/relationships/aFChunk" Target="/word/afchunk26.dat" Id="r9ea8c7a7a2414e1cb2ea2f30b99bc0f0" /><Relationship Type="http://schemas.openxmlformats.org/officeDocument/2006/relationships/image" Target="/media/image56.bin" Id="Rb6ceb569393d4a98" /><Relationship Type="http://schemas.openxmlformats.org/officeDocument/2006/relationships/image" Target="/media/image57.bin" Id="R4dadc427655a4343" /><Relationship Type="http://schemas.openxmlformats.org/officeDocument/2006/relationships/aFChunk" Target="/word/afchunk27.dat" Id="r8d925fe331a547928c7615118b833aad" /><Relationship Type="http://schemas.openxmlformats.org/officeDocument/2006/relationships/image" Target="/media/image58.bin" Id="Rfb949ec6265947e0" /><Relationship Type="http://schemas.openxmlformats.org/officeDocument/2006/relationships/image" Target="/media/image59.bin" Id="R44a0179e41774063" /><Relationship Type="http://schemas.openxmlformats.org/officeDocument/2006/relationships/aFChunk" Target="/word/afchunk28.dat" Id="r3576e3ce7d0348fca55da621c1f990e8" /><Relationship Type="http://schemas.openxmlformats.org/officeDocument/2006/relationships/image" Target="/media/image60.bin" Id="Rfb2738baedae47a5" /><Relationship Type="http://schemas.openxmlformats.org/officeDocument/2006/relationships/image" Target="/media/image61.bin" Id="R3d9bee8dbaab4d1f" /><Relationship Type="http://schemas.openxmlformats.org/officeDocument/2006/relationships/aFChunk" Target="/word/afchunk29.dat" Id="r890da4016def4909b697826f03049aac" /><Relationship Type="http://schemas.openxmlformats.org/officeDocument/2006/relationships/image" Target="/media/image62.bin" Id="R8a0c297b281749c1" /><Relationship Type="http://schemas.openxmlformats.org/officeDocument/2006/relationships/image" Target="/media/image63.bin" Id="Rbfe56e7b1ba04c95" /><Relationship Type="http://schemas.openxmlformats.org/officeDocument/2006/relationships/aFChunk" Target="/word/afchunk30.dat" Id="ra0cbd39b11f34f61b9b6a11a5c2cc98b" /><Relationship Type="http://schemas.openxmlformats.org/officeDocument/2006/relationships/image" Target="/media/image64.bin" Id="Rba784da4ef4e4540" /><Relationship Type="http://schemas.openxmlformats.org/officeDocument/2006/relationships/image" Target="/media/image65.bin" Id="Rc4d0b91d257f4b0e" /><Relationship Type="http://schemas.openxmlformats.org/officeDocument/2006/relationships/aFChunk" Target="/word/afchunk31.dat" Id="ra7284174dd894ce28e26bb49b80db6bf" /><Relationship Type="http://schemas.openxmlformats.org/officeDocument/2006/relationships/image" Target="/media/image66.bin" Id="Re927e775eb4c405b" /><Relationship Type="http://schemas.openxmlformats.org/officeDocument/2006/relationships/image" Target="/media/image67.bin" Id="Rf21a1cad9d4d4844" /><Relationship Type="http://schemas.openxmlformats.org/officeDocument/2006/relationships/aFChunk" Target="/word/afchunk32.dat" Id="re0eafc9fee574d8489f5bc85af8ba430" /><Relationship Type="http://schemas.openxmlformats.org/officeDocument/2006/relationships/image" Target="/media/image68.bin" Id="Re1205ea81b114f67" /><Relationship Type="http://schemas.openxmlformats.org/officeDocument/2006/relationships/image" Target="/media/image69.bin" Id="R0b6bc70a9d1546ec" /><Relationship Type="http://schemas.openxmlformats.org/officeDocument/2006/relationships/aFChunk" Target="/word/afchunk33.dat" Id="r3161724708a64b55aa86a81f657cc909" /><Relationship Type="http://schemas.openxmlformats.org/officeDocument/2006/relationships/image" Target="/media/image70.bin" Id="R6e87cf1636ce48b0" /><Relationship Type="http://schemas.openxmlformats.org/officeDocument/2006/relationships/image" Target="/media/image71.bin" Id="R52b9aa9f189f4aad" /><Relationship Type="http://schemas.openxmlformats.org/officeDocument/2006/relationships/aFChunk" Target="/word/afchunk34.dat" Id="r7ede91bcf9e9474ca16e8f592814d64b" /><Relationship Type="http://schemas.openxmlformats.org/officeDocument/2006/relationships/image" Target="/media/image72.bin" Id="R190f4d7a999e4b18" /><Relationship Type="http://schemas.openxmlformats.org/officeDocument/2006/relationships/image" Target="/media/image73.bin" Id="R96aa563a78b440bb" /><Relationship Type="http://schemas.openxmlformats.org/officeDocument/2006/relationships/aFChunk" Target="/word/afchunk35.dat" Id="rfa1325c6b90e40b48b19b97790b87eaf" /><Relationship Type="http://schemas.openxmlformats.org/officeDocument/2006/relationships/image" Target="/media/image74.bin" Id="R3662eb33c1734d4e" /><Relationship Type="http://schemas.openxmlformats.org/officeDocument/2006/relationships/image" Target="/media/image75.bin" Id="R1f9580f91c794c35" /><Relationship Type="http://schemas.openxmlformats.org/officeDocument/2006/relationships/aFChunk" Target="/word/afchunk36.dat" Id="r956d350ec0a44c249a4c0f3f349ad9f4" /><Relationship Type="http://schemas.openxmlformats.org/officeDocument/2006/relationships/image" Target="/media/image76.bin" Id="R828df73565464851" /><Relationship Type="http://schemas.openxmlformats.org/officeDocument/2006/relationships/image" Target="/media/image77.bin" Id="Rf5fc56a457dd4fb1" /><Relationship Type="http://schemas.openxmlformats.org/officeDocument/2006/relationships/aFChunk" Target="/word/afchunk37.dat" Id="r03ceea53ee5b45b3aa4c5d372ebd3616" /><Relationship Type="http://schemas.openxmlformats.org/officeDocument/2006/relationships/image" Target="/media/image78.bin" Id="Rfeb4082442534897" /><Relationship Type="http://schemas.openxmlformats.org/officeDocument/2006/relationships/image" Target="/media/image79.bin" Id="Rd139d138e9354b44" /><Relationship Type="http://schemas.openxmlformats.org/officeDocument/2006/relationships/aFChunk" Target="/word/afchunk38.dat" Id="r6f879c7fe5f04a7ebf025d950ceeb221" /><Relationship Type="http://schemas.openxmlformats.org/officeDocument/2006/relationships/image" Target="/media/image80.bin" Id="R7b71885e4b714720" /><Relationship Type="http://schemas.openxmlformats.org/officeDocument/2006/relationships/image" Target="/media/image81.bin" Id="Rf80c79fc44f94a85" /><Relationship Type="http://schemas.openxmlformats.org/officeDocument/2006/relationships/aFChunk" Target="/word/afchunk39.dat" Id="r0d190e2cd0a4440685f025d434b5d8e6" /><Relationship Type="http://schemas.openxmlformats.org/officeDocument/2006/relationships/image" Target="/media/image82.bin" Id="R85c2e74ce02444f9" /><Relationship Type="http://schemas.openxmlformats.org/officeDocument/2006/relationships/image" Target="/media/image83.bin" Id="R2b14b67833ba43ac" /><Relationship Type="http://schemas.openxmlformats.org/officeDocument/2006/relationships/aFChunk" Target="/word/afchunk40.dat" Id="r56abc04536944ee086e74b66a6d919f5" /><Relationship Type="http://schemas.openxmlformats.org/officeDocument/2006/relationships/image" Target="/media/image84.bin" Id="R850bb44603294860" /><Relationship Type="http://schemas.openxmlformats.org/officeDocument/2006/relationships/image" Target="/media/image85.bin" Id="R56a3f104d2634cfc" /><Relationship Type="http://schemas.openxmlformats.org/officeDocument/2006/relationships/aFChunk" Target="/word/afchunk41.dat" Id="r70da7f9c69914b12ab95c21ef0b4fcd8" /><Relationship Type="http://schemas.openxmlformats.org/officeDocument/2006/relationships/image" Target="/media/image86.bin" Id="Rb4f8b744f52a42a2" /><Relationship Type="http://schemas.openxmlformats.org/officeDocument/2006/relationships/image" Target="/media/image87.bin" Id="R44cb78c084d346a3" /><Relationship Type="http://schemas.openxmlformats.org/officeDocument/2006/relationships/aFChunk" Target="/word/afchunk42.dat" Id="r0ad5168fb54e4b7a9ac57e8a6d4eb1f2" /><Relationship Type="http://schemas.openxmlformats.org/officeDocument/2006/relationships/image" Target="/media/image88.bin" Id="R40422a76f7ae4be5" /><Relationship Type="http://schemas.openxmlformats.org/officeDocument/2006/relationships/image" Target="/media/image89.bin" Id="R285bf7b90d37456e" /><Relationship Type="http://schemas.openxmlformats.org/officeDocument/2006/relationships/aFChunk" Target="/word/afchunk43.dat" Id="rb79b50e29da6444b9c379e6fb33813c8" /><Relationship Type="http://schemas.openxmlformats.org/officeDocument/2006/relationships/image" Target="/media/image90.bin" Id="Rf2abec388f524fb9" /><Relationship Type="http://schemas.openxmlformats.org/officeDocument/2006/relationships/image" Target="/media/image91.bin" Id="Rf116f9f5caa64017" /><Relationship Type="http://schemas.openxmlformats.org/officeDocument/2006/relationships/image" Target="/media/image92.bin" Id="R31b61946de244e6c" /><Relationship Type="http://schemas.openxmlformats.org/officeDocument/2006/relationships/image" Target="/media/image93.bin" Id="R8b37785f6b7e4517" /><Relationship Type="http://schemas.openxmlformats.org/officeDocument/2006/relationships/aFChunk" Target="/word/afchunk44.dat" Id="r2c72bea9a12c430b955d449b0501bbdf" /><Relationship Type="http://schemas.openxmlformats.org/officeDocument/2006/relationships/image" Target="/media/image94.bin" Id="R488660dcc1514168" /><Relationship Type="http://schemas.openxmlformats.org/officeDocument/2006/relationships/image" Target="/media/image95.bin" Id="R3ff7625d97174027" /><Relationship Type="http://schemas.openxmlformats.org/officeDocument/2006/relationships/aFChunk" Target="/word/afchunk45.dat" Id="r94fcd15b47e942fd8277faf1ff987210" /><Relationship Type="http://schemas.openxmlformats.org/officeDocument/2006/relationships/image" Target="/media/image96.bin" Id="Ra2a4b6a5b79840c1" /><Relationship Type="http://schemas.openxmlformats.org/officeDocument/2006/relationships/image" Target="/media/image97.bin" Id="R0762db9e4bec45a9" /><Relationship Type="http://schemas.openxmlformats.org/officeDocument/2006/relationships/aFChunk" Target="/word/afchunk46.dat" Id="r0e8b2246f9fe4c558d88e1cdbd6e2794" /><Relationship Type="http://schemas.openxmlformats.org/officeDocument/2006/relationships/image" Target="/media/image98.bin" Id="Ra4b31e00e7524126" /><Relationship Type="http://schemas.openxmlformats.org/officeDocument/2006/relationships/image" Target="/media/image99.bin" Id="R13d14aa5b5ed41a1" /><Relationship Type="http://schemas.openxmlformats.org/officeDocument/2006/relationships/aFChunk" Target="/word/afchunk47.dat" Id="r999f343823264145bc4a2394ed54757e" /><Relationship Type="http://schemas.openxmlformats.org/officeDocument/2006/relationships/image" Target="/media/image100.bin" Id="R17295f8ed48843e9" /><Relationship Type="http://schemas.openxmlformats.org/officeDocument/2006/relationships/image" Target="/media/image101.bin" Id="R9aaf25f564194192" /><Relationship Type="http://schemas.openxmlformats.org/officeDocument/2006/relationships/aFChunk" Target="/word/afchunk48.dat" Id="rad269f52e62a47e89dfe7567fe5a1839" /><Relationship Type="http://schemas.openxmlformats.org/officeDocument/2006/relationships/image" Target="/media/image102.bin" Id="R501c597e0a6d41c7" /><Relationship Type="http://schemas.openxmlformats.org/officeDocument/2006/relationships/image" Target="/media/image103.bin" Id="Rfa9495c8530a46b1" /><Relationship Type="http://schemas.openxmlformats.org/officeDocument/2006/relationships/aFChunk" Target="/word/afchunk49.dat" Id="r99d5ead90e4f4841adba9c1100419456" /><Relationship Type="http://schemas.openxmlformats.org/officeDocument/2006/relationships/image" Target="/media/image104.bin" Id="R926a5c4b55f143cb" /><Relationship Type="http://schemas.openxmlformats.org/officeDocument/2006/relationships/image" Target="/media/image105.bin" Id="Rf6cf2d1b0dc849e5" /><Relationship Type="http://schemas.openxmlformats.org/officeDocument/2006/relationships/aFChunk" Target="/word/afchunk50.dat" Id="r2f06ed4171224affb43a68c44c373bda" /><Relationship Type="http://schemas.openxmlformats.org/officeDocument/2006/relationships/image" Target="/media/image106.bin" Id="R316b8e3c426d4247" /><Relationship Type="http://schemas.openxmlformats.org/officeDocument/2006/relationships/image" Target="/media/image107.bin" Id="Rc09653e766634a91" /><Relationship Type="http://schemas.openxmlformats.org/officeDocument/2006/relationships/aFChunk" Target="/word/afchunk51.dat" Id="ra423ca2ee88a4531b99c1b5900114fde" /><Relationship Type="http://schemas.openxmlformats.org/officeDocument/2006/relationships/image" Target="/media/image108.bin" Id="R226a380f3ed6496f" /><Relationship Type="http://schemas.openxmlformats.org/officeDocument/2006/relationships/image" Target="/media/image109.bin" Id="R62b2c5c529084a2f" /><Relationship Type="http://schemas.openxmlformats.org/officeDocument/2006/relationships/aFChunk" Target="/word/afchunk52.dat" Id="rcc4b905767bb402698ed45d1062f2b22" /><Relationship Type="http://schemas.openxmlformats.org/officeDocument/2006/relationships/image" Target="/media/image110.bin" Id="R0f428b4e912d4633" /><Relationship Type="http://schemas.openxmlformats.org/officeDocument/2006/relationships/image" Target="/media/image111.bin" Id="R9b78f72b7be14619" /><Relationship Type="http://schemas.openxmlformats.org/officeDocument/2006/relationships/aFChunk" Target="/word/afchunk53.dat" Id="re6ba55b351b3470caf704825591eeee8" /><Relationship Type="http://schemas.openxmlformats.org/officeDocument/2006/relationships/image" Target="/media/image112.bin" Id="Rda18838e3d2f482a" /><Relationship Type="http://schemas.openxmlformats.org/officeDocument/2006/relationships/image" Target="/media/image113.bin" Id="Recded8c867044537" /><Relationship Type="http://schemas.openxmlformats.org/officeDocument/2006/relationships/aFChunk" Target="/word/afchunk54.dat" Id="rb54a386221924630b589d53234b07bfc" /><Relationship Type="http://schemas.openxmlformats.org/officeDocument/2006/relationships/image" Target="/media/image114.bin" Id="R27d22af4837744d3" /><Relationship Type="http://schemas.openxmlformats.org/officeDocument/2006/relationships/image" Target="/media/image115.bin" Id="R5faf7a6828e24042" /><Relationship Type="http://schemas.openxmlformats.org/officeDocument/2006/relationships/aFChunk" Target="/word/afchunk55.dat" Id="raca28ba954464c28a2c75613381a5c53" /><Relationship Type="http://schemas.openxmlformats.org/officeDocument/2006/relationships/image" Target="/media/image116.bin" Id="R0c89865b502d49e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21</TotalTime>
  <Pages>1</Pages>
  <Words>0</Words>
  <Characters>0</Characters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Articulate</dc:creator>
  <cp:keywords/>
  <dc:description/>
  <cp:revision>3</cp:revision>
  <dcterms:created xsi:type="dcterms:W3CDTF">2024-06-28T21:25:00Z</dcterms:created>
  <dcterms:modified xsi:type="dcterms:W3CDTF">2024-07-08T13:48:00Z</dcterms:modified>
</cp:coreProperties>
</file>